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51158" w14:textId="21670988" w:rsidR="00875FC8" w:rsidRDefault="00D125A6" w:rsidP="004976D5">
      <w:pPr>
        <w:pStyle w:val="1"/>
        <w:bidi/>
        <w:rPr>
          <w:b/>
          <w:bCs/>
          <w:rtl/>
        </w:rPr>
      </w:pPr>
      <w:r>
        <w:rPr>
          <w:rFonts w:hint="cs"/>
          <w:rtl/>
        </w:rPr>
        <w:t xml:space="preserve">                        </w:t>
      </w:r>
      <w:r>
        <w:rPr>
          <w:rFonts w:hint="cs"/>
          <w:b/>
          <w:bCs/>
          <w:rtl/>
        </w:rPr>
        <w:t xml:space="preserve">مقال عن تأمين المتاحف </w:t>
      </w:r>
    </w:p>
    <w:p w14:paraId="65C0D637" w14:textId="77777777" w:rsidR="00D125A6" w:rsidRDefault="00D125A6" w:rsidP="00D125A6">
      <w:pPr>
        <w:bidi/>
        <w:rPr>
          <w:rtl/>
        </w:rPr>
      </w:pPr>
    </w:p>
    <w:p w14:paraId="7C1B6E2C" w14:textId="17D48824" w:rsidR="0065402F" w:rsidRDefault="00D125A6" w:rsidP="0065402F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تتميز مصر بحضارتها </w:t>
      </w:r>
      <w:r w:rsidR="00B4533E">
        <w:rPr>
          <w:rFonts w:hint="cs"/>
          <w:b/>
          <w:bCs/>
          <w:rtl/>
        </w:rPr>
        <w:t>المتنوعة و المتميزة و تعددها سواء كانت</w:t>
      </w:r>
    </w:p>
    <w:p w14:paraId="125F39C6" w14:textId="02FC85DF" w:rsidR="0065402F" w:rsidRDefault="00B4533E" w:rsidP="0065402F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حضاره فرعونيه أو دينيه أو غيرها </w:t>
      </w:r>
      <w:r w:rsidR="0065402F">
        <w:rPr>
          <w:rFonts w:hint="cs"/>
          <w:b/>
          <w:bCs/>
          <w:rtl/>
        </w:rPr>
        <w:t xml:space="preserve">، و بسبب هذا التنوع </w:t>
      </w:r>
    </w:p>
    <w:p w14:paraId="773DA8CE" w14:textId="45956902" w:rsidR="002A6832" w:rsidRDefault="0065402F" w:rsidP="002A683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كثر وجود المتاحف </w:t>
      </w:r>
      <w:r w:rsidR="002A6832">
        <w:rPr>
          <w:rFonts w:hint="cs"/>
          <w:b/>
          <w:bCs/>
          <w:rtl/>
        </w:rPr>
        <w:t xml:space="preserve">للحفاظ علي هذه الحضاره العريقه حيث تعد مصدر </w:t>
      </w:r>
    </w:p>
    <w:p w14:paraId="2CEE4DFE" w14:textId="36E29772" w:rsidR="002A6832" w:rsidRDefault="002A6832" w:rsidP="002A683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للحفاظ علي التراث الحضاري و الانساني.</w:t>
      </w:r>
    </w:p>
    <w:p w14:paraId="1BEBE429" w14:textId="77777777" w:rsidR="002A6832" w:rsidRPr="00D125A6" w:rsidRDefault="002A6832" w:rsidP="002A6832">
      <w:pPr>
        <w:bidi/>
        <w:rPr>
          <w:b/>
          <w:bCs/>
        </w:rPr>
      </w:pPr>
    </w:p>
    <w:p w14:paraId="03500011" w14:textId="427BB35E" w:rsidR="00875FC8" w:rsidRDefault="003F192B" w:rsidP="00D125A6">
      <w:pPr>
        <w:pStyle w:val="a"/>
        <w:bidi/>
      </w:pPr>
      <w:r>
        <w:rPr>
          <w:rFonts w:hint="cs"/>
          <w:rtl/>
        </w:rPr>
        <w:t xml:space="preserve">و تأمين المتاحف يعد من الأمور البالغه الأهمية بسبب ما يوجد بداخله </w:t>
      </w:r>
    </w:p>
    <w:p w14:paraId="784D4ECC" w14:textId="347FDDE4" w:rsidR="003F192B" w:rsidRDefault="00AD464A" w:rsidP="003F192B">
      <w:pPr>
        <w:pStyle w:val="a"/>
        <w:numPr>
          <w:ilvl w:val="0"/>
          <w:numId w:val="0"/>
        </w:numPr>
        <w:bidi/>
        <w:ind w:left="432"/>
        <w:rPr>
          <w:rtl/>
        </w:rPr>
      </w:pPr>
      <w:r>
        <w:rPr>
          <w:rFonts w:hint="cs"/>
          <w:rtl/>
        </w:rPr>
        <w:t xml:space="preserve">من كنوز و اثار نادره و تراث يعكس شكل الحضاره </w:t>
      </w:r>
      <w:r w:rsidR="009C7295">
        <w:rPr>
          <w:rFonts w:hint="cs"/>
          <w:rtl/>
        </w:rPr>
        <w:t xml:space="preserve">المصريه </w:t>
      </w:r>
      <w:r w:rsidR="00D329CF">
        <w:rPr>
          <w:rFonts w:hint="cs"/>
          <w:rtl/>
        </w:rPr>
        <w:t>القديمة</w:t>
      </w:r>
      <w:r w:rsidR="009C7295">
        <w:rPr>
          <w:rFonts w:hint="cs"/>
          <w:rtl/>
        </w:rPr>
        <w:t xml:space="preserve"> </w:t>
      </w:r>
    </w:p>
    <w:p w14:paraId="5F74D4A8" w14:textId="39E2E737" w:rsidR="009C7295" w:rsidRDefault="009C7295" w:rsidP="009C7295">
      <w:pPr>
        <w:pStyle w:val="a"/>
        <w:numPr>
          <w:ilvl w:val="0"/>
          <w:numId w:val="0"/>
        </w:numPr>
        <w:bidi/>
        <w:ind w:left="432"/>
        <w:rPr>
          <w:rtl/>
        </w:rPr>
      </w:pPr>
      <w:r>
        <w:rPr>
          <w:rFonts w:hint="cs"/>
          <w:rtl/>
        </w:rPr>
        <w:t xml:space="preserve">التي يجب الاهتمام و التركيز علي تأمينها </w:t>
      </w:r>
      <w:r w:rsidR="00C71778">
        <w:rPr>
          <w:rFonts w:hint="cs"/>
          <w:rtl/>
        </w:rPr>
        <w:t>حيث ت</w:t>
      </w:r>
      <w:r>
        <w:rPr>
          <w:rFonts w:hint="cs"/>
          <w:rtl/>
        </w:rPr>
        <w:t xml:space="preserve">تنوع وسائل </w:t>
      </w:r>
      <w:r w:rsidR="00C71778">
        <w:rPr>
          <w:rFonts w:hint="cs"/>
          <w:rtl/>
        </w:rPr>
        <w:t xml:space="preserve">التأمين لعده جوانب </w:t>
      </w:r>
      <w:r w:rsidR="00C71778">
        <w:rPr>
          <w:rFonts w:hint="cs"/>
          <w:lang w:bidi="ar-EG"/>
        </w:rPr>
        <w:t>.</w:t>
      </w:r>
    </w:p>
    <w:p w14:paraId="0ADE8F20" w14:textId="77777777" w:rsidR="00C71778" w:rsidRDefault="00C71778" w:rsidP="00C71778">
      <w:pPr>
        <w:pStyle w:val="a"/>
        <w:numPr>
          <w:ilvl w:val="0"/>
          <w:numId w:val="0"/>
        </w:numPr>
        <w:bidi/>
        <w:ind w:left="432"/>
        <w:rPr>
          <w:rtl/>
        </w:rPr>
      </w:pPr>
    </w:p>
    <w:p w14:paraId="701DA960" w14:textId="7CF3DDAE" w:rsidR="00C71778" w:rsidRDefault="00C71778" w:rsidP="00C71778">
      <w:pPr>
        <w:pStyle w:val="a"/>
        <w:numPr>
          <w:ilvl w:val="0"/>
          <w:numId w:val="0"/>
        </w:numPr>
        <w:bidi/>
        <w:ind w:left="432"/>
        <w:rPr>
          <w:rtl/>
        </w:rPr>
      </w:pPr>
      <w:r>
        <w:rPr>
          <w:rFonts w:hint="cs"/>
          <w:rtl/>
        </w:rPr>
        <w:t xml:space="preserve">كيفيه تأمين هذه المتاحف من خلال : </w:t>
      </w:r>
    </w:p>
    <w:p w14:paraId="4D520539" w14:textId="6FA329C9" w:rsidR="00C71778" w:rsidRDefault="00C71778" w:rsidP="00C71778">
      <w:pPr>
        <w:pStyle w:val="a"/>
        <w:numPr>
          <w:ilvl w:val="0"/>
          <w:numId w:val="0"/>
        </w:numPr>
        <w:bidi/>
        <w:ind w:left="432"/>
        <w:rPr>
          <w:rtl/>
        </w:rPr>
      </w:pPr>
    </w:p>
    <w:p w14:paraId="0F95201A" w14:textId="621FB712" w:rsidR="00C71778" w:rsidRDefault="00C71778" w:rsidP="00C71778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  <w:r>
        <w:rPr>
          <w:rFonts w:hint="cs"/>
          <w:rtl/>
        </w:rPr>
        <w:t>1</w:t>
      </w:r>
      <w:r w:rsidR="0006586B">
        <w:rPr>
          <w:rFonts w:hint="cs"/>
          <w:rtl/>
        </w:rPr>
        <w:t xml:space="preserve"> ـ. </w:t>
      </w:r>
      <w:r w:rsidR="0006586B">
        <w:rPr>
          <w:rFonts w:hint="cs"/>
          <w:b/>
          <w:bCs/>
          <w:rtl/>
        </w:rPr>
        <w:t xml:space="preserve">التعاون مع الجهات الامنيه لتوفير فرق أمن مدربه علي اعلي </w:t>
      </w:r>
    </w:p>
    <w:p w14:paraId="3F8A6361" w14:textId="3D102D98" w:rsidR="0006586B" w:rsidRDefault="0006586B" w:rsidP="0006586B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  <w:r>
        <w:rPr>
          <w:rFonts w:hint="cs"/>
          <w:b/>
          <w:bCs/>
          <w:rtl/>
        </w:rPr>
        <w:t>حراسه لمراقبه المكان و تأمين من اي خطر</w:t>
      </w:r>
      <w:r w:rsidR="00D329CF">
        <w:rPr>
          <w:rFonts w:hint="cs"/>
          <w:b/>
          <w:bCs/>
          <w:rtl/>
        </w:rPr>
        <w:t>.</w:t>
      </w:r>
    </w:p>
    <w:p w14:paraId="78AAFBEB" w14:textId="77777777" w:rsidR="00D329CF" w:rsidRDefault="00D329CF" w:rsidP="00D329CF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</w:p>
    <w:p w14:paraId="60455F42" w14:textId="1A58C9A1" w:rsidR="00D329CF" w:rsidRDefault="00D329CF" w:rsidP="00D329CF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  <w:r>
        <w:rPr>
          <w:rFonts w:hint="cs"/>
          <w:b/>
          <w:bCs/>
          <w:rtl/>
        </w:rPr>
        <w:t xml:space="preserve">٢ ـ. </w:t>
      </w:r>
      <w:r w:rsidR="00680F5D">
        <w:rPr>
          <w:rFonts w:hint="cs"/>
          <w:b/>
          <w:bCs/>
          <w:rtl/>
        </w:rPr>
        <w:t xml:space="preserve">توفير انظمه مراقبه بالكاميرات </w:t>
      </w:r>
      <w:r w:rsidR="00EA3B81">
        <w:rPr>
          <w:rFonts w:hint="cs"/>
          <w:b/>
          <w:bCs/>
          <w:rtl/>
        </w:rPr>
        <w:t xml:space="preserve"> لتسجيل و معرفه كل ما يحدث داخل المتحف </w:t>
      </w:r>
    </w:p>
    <w:p w14:paraId="21ABF128" w14:textId="77777777" w:rsidR="00EA3B81" w:rsidRDefault="00EA3B81" w:rsidP="00EA3B81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</w:p>
    <w:p w14:paraId="6A714D20" w14:textId="0DA509C7" w:rsidR="00BB67E3" w:rsidRDefault="00E65648" w:rsidP="00BB67E3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  <w:r>
        <w:rPr>
          <w:rFonts w:hint="cs"/>
          <w:b/>
          <w:bCs/>
          <w:rtl/>
        </w:rPr>
        <w:t xml:space="preserve">٣ ـ </w:t>
      </w:r>
      <w:r w:rsidR="004D1851">
        <w:rPr>
          <w:rFonts w:hint="cs"/>
          <w:b/>
          <w:bCs/>
          <w:lang w:bidi="ar-EG"/>
        </w:rPr>
        <w:t xml:space="preserve"> </w:t>
      </w:r>
      <w:r w:rsidR="004D1851">
        <w:rPr>
          <w:rFonts w:hint="cs"/>
          <w:b/>
          <w:bCs/>
          <w:rtl/>
        </w:rPr>
        <w:t xml:space="preserve">التركيز علي مبدأ الرقمنه </w:t>
      </w:r>
      <w:r w:rsidR="00E05229">
        <w:rPr>
          <w:rFonts w:hint="cs"/>
          <w:b/>
          <w:bCs/>
          <w:rtl/>
        </w:rPr>
        <w:t xml:space="preserve">حيث بدأت وزاره السياحه في هذا المشروع الذي يعمل علي تتبع المفقود من القطع الاثريه </w:t>
      </w:r>
      <w:r w:rsidR="00BB67E3">
        <w:rPr>
          <w:rFonts w:hint="cs"/>
          <w:b/>
          <w:bCs/>
          <w:rtl/>
        </w:rPr>
        <w:t>.</w:t>
      </w:r>
    </w:p>
    <w:p w14:paraId="0E267E28" w14:textId="77777777" w:rsidR="00BB67E3" w:rsidRDefault="00BB67E3" w:rsidP="00BB67E3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</w:p>
    <w:p w14:paraId="51C0C6C0" w14:textId="77777777" w:rsidR="00503860" w:rsidRDefault="00BB67E3" w:rsidP="00BB67E3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  <w:r>
        <w:rPr>
          <w:rFonts w:hint="cs"/>
          <w:b/>
          <w:bCs/>
          <w:rtl/>
        </w:rPr>
        <w:t xml:space="preserve">٤ ـ. </w:t>
      </w:r>
      <w:r w:rsidR="002A68C6">
        <w:rPr>
          <w:rFonts w:hint="cs"/>
          <w:b/>
          <w:bCs/>
          <w:rtl/>
        </w:rPr>
        <w:t xml:space="preserve">الإهتمام بأنظمه الحمايه من الحريق من خلال الانظمه المتطوره و طريقه التعامل معها و توفير انظمه رش </w:t>
      </w:r>
      <w:r w:rsidR="00503860">
        <w:rPr>
          <w:rFonts w:hint="cs"/>
          <w:b/>
          <w:bCs/>
          <w:rtl/>
        </w:rPr>
        <w:t>أوتوماتيكية .</w:t>
      </w:r>
    </w:p>
    <w:p w14:paraId="6290F518" w14:textId="77777777" w:rsidR="00503860" w:rsidRDefault="00503860" w:rsidP="00503860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</w:p>
    <w:p w14:paraId="40EA31BE" w14:textId="1E8C1D42" w:rsidR="00BB67E3" w:rsidRDefault="00503860" w:rsidP="00503860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  <w:r>
        <w:rPr>
          <w:rFonts w:hint="cs"/>
          <w:b/>
          <w:bCs/>
          <w:rtl/>
        </w:rPr>
        <w:t xml:space="preserve">٥ ـ  الإهتمام بتدريب الموظفين </w:t>
      </w:r>
      <w:r w:rsidR="00476B71">
        <w:rPr>
          <w:rFonts w:hint="cs"/>
          <w:b/>
          <w:bCs/>
          <w:rtl/>
        </w:rPr>
        <w:t>العاملين داخل المتاحف علي حسن التعامل مع القطع و طريقه التصرف وقت الطوارئ</w:t>
      </w:r>
      <w:r w:rsidR="00455AB8">
        <w:rPr>
          <w:rFonts w:hint="cs"/>
          <w:b/>
          <w:bCs/>
          <w:rtl/>
        </w:rPr>
        <w:t>.</w:t>
      </w:r>
    </w:p>
    <w:p w14:paraId="602B3127" w14:textId="77777777" w:rsidR="00455AB8" w:rsidRDefault="00455AB8" w:rsidP="00455AB8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</w:p>
    <w:p w14:paraId="2C7F8298" w14:textId="4B9F3CD2" w:rsidR="00455AB8" w:rsidRDefault="00455AB8" w:rsidP="00455AB8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٦ـ توفير أجهزه انذار لرصد أي حركه أو اقتراب </w:t>
      </w:r>
      <w:r w:rsidR="009C217F">
        <w:rPr>
          <w:rFonts w:hint="cs"/>
          <w:b/>
          <w:bCs/>
          <w:rtl/>
        </w:rPr>
        <w:t>من القطع الأثرية.</w:t>
      </w:r>
    </w:p>
    <w:p w14:paraId="695BE8C9" w14:textId="68F74915" w:rsidR="009C217F" w:rsidRDefault="009C217F" w:rsidP="009C217F">
      <w:pPr>
        <w:pStyle w:val="a"/>
        <w:numPr>
          <w:ilvl w:val="0"/>
          <w:numId w:val="0"/>
        </w:numPr>
        <w:bidi/>
        <w:ind w:left="432" w:hanging="432"/>
        <w:rPr>
          <w:b/>
          <w:bCs/>
          <w:rtl/>
        </w:rPr>
      </w:pPr>
      <w:r>
        <w:rPr>
          <w:rFonts w:hint="cs"/>
          <w:b/>
          <w:bCs/>
          <w:rtl/>
        </w:rPr>
        <w:t xml:space="preserve">و نربط فكره حركه الاقتراب و اجهزه الانذار </w:t>
      </w:r>
      <w:r w:rsidR="0045202C">
        <w:rPr>
          <w:rFonts w:hint="cs"/>
          <w:b/>
          <w:bCs/>
          <w:rtl/>
        </w:rPr>
        <w:t xml:space="preserve">بفكره تدخيل الذكاء الاصطناعي في هذه الفكره ، لان الذكاء الاصطناعي طفره خاليه في جميع المجالات </w:t>
      </w:r>
      <w:r w:rsidR="00A1694C">
        <w:rPr>
          <w:rFonts w:hint="cs"/>
          <w:b/>
          <w:bCs/>
          <w:rtl/>
        </w:rPr>
        <w:t xml:space="preserve">و ستكون اضافه مهمه في تأمين المتاحف من خلال التنبؤ بحدوث خطر و ذلك من خلال وضع كاميرات </w:t>
      </w:r>
      <w:r w:rsidR="00CA466D">
        <w:rPr>
          <w:rFonts w:hint="cs"/>
          <w:b/>
          <w:bCs/>
          <w:rtl/>
        </w:rPr>
        <w:t xml:space="preserve">مزوده بالذكاء الاصطناعي </w:t>
      </w:r>
      <w:r w:rsidR="00735B11">
        <w:rPr>
          <w:rFonts w:hint="cs"/>
          <w:b/>
          <w:bCs/>
          <w:rtl/>
        </w:rPr>
        <w:t xml:space="preserve">حيث تقوم بكشف اي سلوم غريب او حركه غير مألوفة من الزوار تجاه اي قطعه موجوده </w:t>
      </w:r>
      <w:r w:rsidR="00E53887">
        <w:rPr>
          <w:rFonts w:hint="cs"/>
          <w:b/>
          <w:bCs/>
          <w:rtl/>
        </w:rPr>
        <w:t xml:space="preserve">داخل اي متحف </w:t>
      </w:r>
    </w:p>
    <w:p w14:paraId="453CBA14" w14:textId="4BCC0483" w:rsidR="00E53887" w:rsidRDefault="00E53887" w:rsidP="00E53887">
      <w:pPr>
        <w:pStyle w:val="a"/>
        <w:numPr>
          <w:ilvl w:val="0"/>
          <w:numId w:val="0"/>
        </w:numPr>
        <w:bidi/>
        <w:ind w:left="432" w:hanging="432"/>
        <w:rPr>
          <w:b/>
          <w:bCs/>
          <w:rtl/>
        </w:rPr>
      </w:pPr>
      <w:r>
        <w:rPr>
          <w:rFonts w:hint="cs"/>
          <w:b/>
          <w:bCs/>
          <w:rtl/>
        </w:rPr>
        <w:t xml:space="preserve">أو وضع حساسات بجانب كل قطعه بحيث إذا تعرضت للمس أو السرقه أو </w:t>
      </w:r>
      <w:r w:rsidR="00591EED">
        <w:rPr>
          <w:rFonts w:hint="cs"/>
          <w:b/>
          <w:bCs/>
          <w:rtl/>
        </w:rPr>
        <w:t>الشك في وقوعها و كسرها من مكانها يتم الإبلاغ عنها فورا .</w:t>
      </w:r>
    </w:p>
    <w:p w14:paraId="66DEDA2A" w14:textId="77777777" w:rsidR="00591EED" w:rsidRDefault="00591EED" w:rsidP="00591EED">
      <w:pPr>
        <w:pStyle w:val="a"/>
        <w:numPr>
          <w:ilvl w:val="0"/>
          <w:numId w:val="0"/>
        </w:numPr>
        <w:bidi/>
        <w:ind w:left="432" w:hanging="432"/>
        <w:rPr>
          <w:b/>
          <w:bCs/>
          <w:rtl/>
        </w:rPr>
      </w:pPr>
    </w:p>
    <w:p w14:paraId="3DFA82E3" w14:textId="439A6506" w:rsidR="00591EED" w:rsidRDefault="00E551EE" w:rsidP="00591EED">
      <w:pPr>
        <w:pStyle w:val="a"/>
        <w:numPr>
          <w:ilvl w:val="0"/>
          <w:numId w:val="0"/>
        </w:numPr>
        <w:bidi/>
        <w:ind w:left="432" w:hanging="432"/>
        <w:rPr>
          <w:b/>
          <w:bCs/>
          <w:rtl/>
        </w:rPr>
      </w:pPr>
      <w:r>
        <w:rPr>
          <w:rFonts w:hint="cs"/>
          <w:b/>
          <w:bCs/>
          <w:rtl/>
        </w:rPr>
        <w:t xml:space="preserve">٧ ـ. الإهتمام بوضع القطع الأثرية داخل فترينه مضاده للكسر لتجنب أو عدم التعرض </w:t>
      </w:r>
      <w:r w:rsidR="00C978F8">
        <w:rPr>
          <w:rFonts w:hint="cs"/>
          <w:b/>
          <w:bCs/>
          <w:rtl/>
        </w:rPr>
        <w:t>لأي</w:t>
      </w:r>
      <w:r>
        <w:rPr>
          <w:rFonts w:hint="cs"/>
          <w:b/>
          <w:bCs/>
          <w:rtl/>
        </w:rPr>
        <w:t xml:space="preserve"> موقف سرقه </w:t>
      </w:r>
      <w:r w:rsidR="00C978F8">
        <w:rPr>
          <w:rFonts w:hint="cs"/>
          <w:b/>
          <w:bCs/>
          <w:rtl/>
        </w:rPr>
        <w:t xml:space="preserve">أو كسر </w:t>
      </w:r>
      <w:r w:rsidR="00C978F8">
        <w:rPr>
          <w:rFonts w:hint="cs"/>
          <w:b/>
          <w:bCs/>
          <w:lang w:bidi="ar-EG"/>
        </w:rPr>
        <w:t>.</w:t>
      </w:r>
    </w:p>
    <w:p w14:paraId="67C9424B" w14:textId="77777777" w:rsidR="00C978F8" w:rsidRDefault="00C978F8" w:rsidP="00C978F8">
      <w:pPr>
        <w:pStyle w:val="a"/>
        <w:numPr>
          <w:ilvl w:val="0"/>
          <w:numId w:val="0"/>
        </w:numPr>
        <w:bidi/>
        <w:ind w:left="432" w:hanging="432"/>
        <w:rPr>
          <w:b/>
          <w:bCs/>
          <w:rtl/>
        </w:rPr>
      </w:pPr>
    </w:p>
    <w:p w14:paraId="05212D15" w14:textId="50876C86" w:rsidR="00040C9C" w:rsidRDefault="00C978F8" w:rsidP="00040C9C">
      <w:pPr>
        <w:pStyle w:val="a"/>
        <w:numPr>
          <w:ilvl w:val="0"/>
          <w:numId w:val="0"/>
        </w:numPr>
        <w:bidi/>
        <w:ind w:left="432" w:hanging="432"/>
        <w:rPr>
          <w:b/>
          <w:bCs/>
          <w:rtl/>
        </w:rPr>
      </w:pPr>
      <w:r>
        <w:rPr>
          <w:rFonts w:hint="cs"/>
          <w:b/>
          <w:bCs/>
          <w:rtl/>
        </w:rPr>
        <w:t xml:space="preserve">٨ ـ التأمين أثناء نقل القطع </w:t>
      </w:r>
      <w:r w:rsidR="00040C9C">
        <w:rPr>
          <w:rFonts w:hint="cs"/>
          <w:b/>
          <w:bCs/>
          <w:rtl/>
        </w:rPr>
        <w:t>من حيث استخدام شاحنات مخصصه لذلك و ايضا توفير الأمن و الحمايه اثناء فتره التنقل .</w:t>
      </w:r>
    </w:p>
    <w:p w14:paraId="2571DFD9" w14:textId="77777777" w:rsidR="00040C9C" w:rsidRDefault="00040C9C" w:rsidP="00040C9C">
      <w:pPr>
        <w:pStyle w:val="a"/>
        <w:numPr>
          <w:ilvl w:val="0"/>
          <w:numId w:val="0"/>
        </w:numPr>
        <w:bidi/>
        <w:ind w:left="432" w:hanging="432"/>
        <w:rPr>
          <w:b/>
          <w:bCs/>
          <w:rtl/>
        </w:rPr>
      </w:pPr>
    </w:p>
    <w:p w14:paraId="0D7EADBB" w14:textId="77777777" w:rsidR="00040C9C" w:rsidRPr="00BB67E3" w:rsidRDefault="00040C9C" w:rsidP="00040C9C">
      <w:pPr>
        <w:pStyle w:val="a"/>
        <w:numPr>
          <w:ilvl w:val="0"/>
          <w:numId w:val="0"/>
        </w:numPr>
        <w:bidi/>
        <w:ind w:left="432" w:hanging="432"/>
        <w:rPr>
          <w:b/>
          <w:bCs/>
        </w:rPr>
      </w:pPr>
    </w:p>
    <w:p w14:paraId="71D96853" w14:textId="700395AD" w:rsidR="00E05229" w:rsidRDefault="003F5ED0" w:rsidP="003F5ED0">
      <w:pPr>
        <w:pStyle w:val="a"/>
        <w:bidi/>
      </w:pPr>
      <w:r>
        <w:rPr>
          <w:rFonts w:hint="cs"/>
          <w:b/>
          <w:bCs/>
          <w:rtl/>
        </w:rPr>
        <w:t xml:space="preserve">أكبر مثال حالي لعمليه تأمين المتاحف </w:t>
      </w:r>
      <w:r w:rsidR="00151510">
        <w:rPr>
          <w:rFonts w:hint="cs"/>
          <w:b/>
          <w:bCs/>
          <w:rtl/>
        </w:rPr>
        <w:t xml:space="preserve">هو المتحف المصري الكبير لأنه يعد حاليا من أكبر </w:t>
      </w:r>
      <w:r w:rsidR="00C66AFF">
        <w:rPr>
          <w:rFonts w:hint="cs"/>
          <w:rtl/>
        </w:rPr>
        <w:t xml:space="preserve">و احدث المتاحف علي مستوي العالم بسبب محتوياته و وجوده بجانب أهرامات الجيزه </w:t>
      </w:r>
      <w:r w:rsidR="00A875EE">
        <w:rPr>
          <w:rFonts w:hint="cs"/>
          <w:rtl/>
        </w:rPr>
        <w:t>.</w:t>
      </w:r>
    </w:p>
    <w:p w14:paraId="004370B8" w14:textId="1EBBBF31" w:rsidR="00A875EE" w:rsidRPr="00A875EE" w:rsidRDefault="00A875EE" w:rsidP="00A875EE">
      <w:pPr>
        <w:pStyle w:val="a"/>
        <w:bidi/>
      </w:pPr>
      <w:r>
        <w:rPr>
          <w:rFonts w:hint="cs"/>
          <w:b/>
          <w:bCs/>
          <w:rtl/>
        </w:rPr>
        <w:t xml:space="preserve">و قد تم تأمينه بمعايير عالميه و اهتمت به الدوله و وزاره السياحه اهتمام كبير من خلال : </w:t>
      </w:r>
    </w:p>
    <w:p w14:paraId="2A78BF70" w14:textId="290AE605" w:rsidR="00A875EE" w:rsidRDefault="00A875EE" w:rsidP="00A875EE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</w:p>
    <w:p w14:paraId="70D15085" w14:textId="10A459B4" w:rsidR="004953EB" w:rsidRDefault="004953EB" w:rsidP="004953EB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  <w:r>
        <w:rPr>
          <w:rFonts w:hint="cs"/>
          <w:b/>
          <w:bCs/>
          <w:rtl/>
        </w:rPr>
        <w:t xml:space="preserve">١ ـ  </w:t>
      </w:r>
      <w:r w:rsidR="00F5304F">
        <w:rPr>
          <w:rFonts w:hint="cs"/>
          <w:b/>
          <w:bCs/>
          <w:rtl/>
        </w:rPr>
        <w:t xml:space="preserve">وجود غرف تحكم مركزيه مزوده بأحدث تقنيات مراقبه </w:t>
      </w:r>
      <w:r w:rsidR="00920048">
        <w:rPr>
          <w:rFonts w:hint="cs"/>
          <w:b/>
          <w:bCs/>
          <w:rtl/>
        </w:rPr>
        <w:t xml:space="preserve"> </w:t>
      </w:r>
      <w:r w:rsidR="00133E69">
        <w:rPr>
          <w:rFonts w:hint="cs"/>
          <w:b/>
          <w:bCs/>
          <w:rtl/>
        </w:rPr>
        <w:t>.</w:t>
      </w:r>
    </w:p>
    <w:p w14:paraId="0A5238C5" w14:textId="77777777" w:rsidR="0077366A" w:rsidRDefault="0077366A" w:rsidP="0077366A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</w:p>
    <w:p w14:paraId="2A8AEB90" w14:textId="229D4518" w:rsidR="00133E69" w:rsidRDefault="00133E69" w:rsidP="00133E69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  <w:r>
        <w:rPr>
          <w:rFonts w:hint="cs"/>
          <w:b/>
          <w:bCs/>
          <w:rtl/>
        </w:rPr>
        <w:t>٢ ـ  وجود اجهزه إنذار</w:t>
      </w:r>
      <w:r w:rsidR="003B262C">
        <w:rPr>
          <w:rFonts w:hint="cs"/>
          <w:b/>
          <w:bCs/>
          <w:rtl/>
        </w:rPr>
        <w:t xml:space="preserve"> و اجهزه كشف حرائق و حساسات .</w:t>
      </w:r>
    </w:p>
    <w:p w14:paraId="52CFAF88" w14:textId="77777777" w:rsidR="0077366A" w:rsidRDefault="0077366A" w:rsidP="0077366A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</w:p>
    <w:p w14:paraId="24BBDEE6" w14:textId="41B0E6DE" w:rsidR="003B262C" w:rsidRDefault="003B262C" w:rsidP="003B262C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  <w:r>
        <w:rPr>
          <w:rFonts w:hint="cs"/>
          <w:b/>
          <w:bCs/>
          <w:rtl/>
        </w:rPr>
        <w:t>٣ ـ يوجد به أكثر من ٥٠٠ كاميرا مراقبه موزعه داخل المتحف لكشف جميع الحركات</w:t>
      </w:r>
      <w:r w:rsidR="007163EA">
        <w:rPr>
          <w:rFonts w:hint="cs"/>
          <w:b/>
          <w:bCs/>
          <w:rtl/>
        </w:rPr>
        <w:t xml:space="preserve"> به و تأمينه و إنقاذ اي موقف طارئ.</w:t>
      </w:r>
    </w:p>
    <w:p w14:paraId="4F3F57C8" w14:textId="77777777" w:rsidR="0077366A" w:rsidRDefault="0077366A" w:rsidP="0077366A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</w:p>
    <w:p w14:paraId="1D572E71" w14:textId="2600B8E0" w:rsidR="007163EA" w:rsidRDefault="007163EA" w:rsidP="007163EA">
      <w:pPr>
        <w:pStyle w:val="a"/>
        <w:numPr>
          <w:ilvl w:val="0"/>
          <w:numId w:val="0"/>
        </w:numPr>
        <w:bidi/>
        <w:ind w:left="432"/>
        <w:rPr>
          <w:rtl/>
        </w:rPr>
      </w:pPr>
      <w:r>
        <w:rPr>
          <w:rFonts w:hint="cs"/>
          <w:b/>
          <w:bCs/>
          <w:rtl/>
        </w:rPr>
        <w:t xml:space="preserve">٤ ـ </w:t>
      </w:r>
      <w:r w:rsidR="00247AC8">
        <w:rPr>
          <w:rFonts w:hint="cs"/>
          <w:b/>
          <w:bCs/>
          <w:rtl/>
        </w:rPr>
        <w:t xml:space="preserve"> استخدام التكنولوجيا من خلال وجود بوابات دخول </w:t>
      </w:r>
      <w:r w:rsidR="007E22A2">
        <w:rPr>
          <w:rFonts w:hint="cs"/>
          <w:rtl/>
        </w:rPr>
        <w:t xml:space="preserve">مزوده بأجهزة مسح </w:t>
      </w:r>
      <w:r w:rsidR="008C0C0B">
        <w:rPr>
          <w:rFonts w:hint="cs"/>
          <w:rtl/>
        </w:rPr>
        <w:t>و وجود تذاكر الكترونيه يمكن تتبعها لمعرفه وقت دخول كل زائر و وقت خروجه.</w:t>
      </w:r>
    </w:p>
    <w:p w14:paraId="3BCA5C0C" w14:textId="77777777" w:rsidR="0077366A" w:rsidRDefault="0077366A" w:rsidP="0077366A">
      <w:pPr>
        <w:pStyle w:val="a"/>
        <w:numPr>
          <w:ilvl w:val="0"/>
          <w:numId w:val="0"/>
        </w:numPr>
        <w:bidi/>
        <w:ind w:left="432"/>
        <w:rPr>
          <w:rtl/>
        </w:rPr>
      </w:pPr>
    </w:p>
    <w:p w14:paraId="1851BAC5" w14:textId="03ED3C5E" w:rsidR="0077366A" w:rsidRDefault="008C0C0B" w:rsidP="0077366A">
      <w:pPr>
        <w:pStyle w:val="a"/>
        <w:numPr>
          <w:ilvl w:val="0"/>
          <w:numId w:val="0"/>
        </w:numPr>
        <w:bidi/>
        <w:ind w:left="432"/>
        <w:rPr>
          <w:rtl/>
        </w:rPr>
      </w:pPr>
      <w:r>
        <w:rPr>
          <w:rFonts w:hint="cs"/>
          <w:b/>
          <w:bCs/>
          <w:rtl/>
        </w:rPr>
        <w:lastRenderedPageBreak/>
        <w:t>٥</w:t>
      </w:r>
      <w:r w:rsidR="000B6556">
        <w:rPr>
          <w:rFonts w:hint="cs"/>
          <w:b/>
          <w:bCs/>
          <w:rtl/>
        </w:rPr>
        <w:t xml:space="preserve"> ـ تم وضع القطع الاثريه في </w:t>
      </w:r>
      <w:r w:rsidR="000B6556">
        <w:rPr>
          <w:rFonts w:hint="cs"/>
          <w:rtl/>
        </w:rPr>
        <w:t xml:space="preserve">فترينات للحفاظ عليها من درجه الحراره و الرطوبه و التلامس و </w:t>
      </w:r>
      <w:r w:rsidR="0077366A">
        <w:rPr>
          <w:rFonts w:hint="cs"/>
          <w:rtl/>
        </w:rPr>
        <w:t>ايضا الحفاظ عليها من الكسر .</w:t>
      </w:r>
    </w:p>
    <w:p w14:paraId="6EAA313F" w14:textId="77777777" w:rsidR="0077366A" w:rsidRDefault="0077366A" w:rsidP="0077366A">
      <w:pPr>
        <w:pStyle w:val="a"/>
        <w:numPr>
          <w:ilvl w:val="0"/>
          <w:numId w:val="0"/>
        </w:numPr>
        <w:bidi/>
        <w:ind w:left="432"/>
      </w:pPr>
    </w:p>
    <w:p w14:paraId="6068E2EA" w14:textId="56941A98" w:rsidR="0077366A" w:rsidRDefault="007D6E93" w:rsidP="0077366A">
      <w:pPr>
        <w:pStyle w:val="a"/>
        <w:numPr>
          <w:ilvl w:val="0"/>
          <w:numId w:val="0"/>
        </w:numPr>
        <w:bidi/>
        <w:ind w:left="432"/>
        <w:rPr>
          <w:rtl/>
        </w:rPr>
      </w:pPr>
      <w:r>
        <w:rPr>
          <w:rFonts w:hint="cs"/>
          <w:rtl/>
        </w:rPr>
        <w:t xml:space="preserve">٦ ـ  أثناء نقل القطع الأثرية داخل المتحف تمت بطريقه </w:t>
      </w:r>
      <w:r w:rsidR="00184F4C">
        <w:rPr>
          <w:rFonts w:hint="cs"/>
          <w:rtl/>
        </w:rPr>
        <w:t xml:space="preserve">امنيه و مشدده و استخدام شاحنات مخصصه للنقل و توفير كل الطرق الامنيه </w:t>
      </w:r>
      <w:r w:rsidR="00D06CF6">
        <w:rPr>
          <w:rFonts w:hint="cs"/>
          <w:rtl/>
        </w:rPr>
        <w:t>أثناء النقل  و تمت العملية بطريقه صحيحه و أمنه للقطع الأثرية.</w:t>
      </w:r>
    </w:p>
    <w:p w14:paraId="79583876" w14:textId="77777777" w:rsidR="00D06CF6" w:rsidRDefault="00D06CF6" w:rsidP="00D06CF6">
      <w:pPr>
        <w:pStyle w:val="a"/>
        <w:numPr>
          <w:ilvl w:val="0"/>
          <w:numId w:val="0"/>
        </w:numPr>
        <w:bidi/>
        <w:ind w:left="432"/>
        <w:rPr>
          <w:rtl/>
        </w:rPr>
      </w:pPr>
    </w:p>
    <w:p w14:paraId="5ABDA9B1" w14:textId="51612744" w:rsidR="00D05014" w:rsidRDefault="00D05014" w:rsidP="00D05014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  <w:r>
        <w:rPr>
          <w:rFonts w:hint="cs"/>
          <w:rtl/>
        </w:rPr>
        <w:t>٧ ـ</w:t>
      </w:r>
      <w:r>
        <w:rPr>
          <w:rFonts w:hint="cs"/>
          <w:b/>
          <w:bCs/>
          <w:rtl/>
        </w:rPr>
        <w:t>. تم التفاوض الدولي من خلا</w:t>
      </w:r>
      <w:r w:rsidR="005425A3">
        <w:rPr>
          <w:rFonts w:hint="cs"/>
          <w:b/>
          <w:bCs/>
          <w:rtl/>
        </w:rPr>
        <w:t xml:space="preserve">ل </w:t>
      </w:r>
      <w:r>
        <w:rPr>
          <w:rFonts w:hint="cs"/>
          <w:b/>
          <w:bCs/>
          <w:rtl/>
        </w:rPr>
        <w:t xml:space="preserve"> الاستعانه بشركات عالميه في مجال المتاحف </w:t>
      </w:r>
      <w:r w:rsidR="005425A3">
        <w:rPr>
          <w:rFonts w:hint="cs"/>
          <w:b/>
          <w:bCs/>
          <w:rtl/>
        </w:rPr>
        <w:t>للتعاون في طريقه الحمايه و الامن</w:t>
      </w:r>
      <w:r w:rsidR="00CF4D1E">
        <w:rPr>
          <w:rFonts w:hint="cs"/>
          <w:b/>
          <w:bCs/>
          <w:rtl/>
        </w:rPr>
        <w:t xml:space="preserve"> للقطع و المكان .</w:t>
      </w:r>
    </w:p>
    <w:p w14:paraId="180E9027" w14:textId="77777777" w:rsidR="00CF4D1E" w:rsidRDefault="00CF4D1E" w:rsidP="00CF4D1E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</w:p>
    <w:p w14:paraId="447FA368" w14:textId="39C55157" w:rsidR="00CF4D1E" w:rsidRPr="00F6470F" w:rsidRDefault="00CF4D1E" w:rsidP="00CF4D1E">
      <w:pPr>
        <w:pStyle w:val="a"/>
        <w:bidi/>
      </w:pPr>
      <w:r>
        <w:rPr>
          <w:rFonts w:hint="cs"/>
          <w:b/>
          <w:bCs/>
          <w:rtl/>
        </w:rPr>
        <w:t xml:space="preserve">يعد المتحف المصري الكبير حاليا من المتاحف </w:t>
      </w:r>
      <w:r w:rsidR="00CD34BC">
        <w:rPr>
          <w:rFonts w:hint="cs"/>
          <w:b/>
          <w:bCs/>
          <w:rtl/>
        </w:rPr>
        <w:t xml:space="preserve">الاكثر تأمينا في الشرق الأوسط و افريقيا و يعتبر مثال </w:t>
      </w:r>
      <w:r w:rsidR="00F6470F">
        <w:rPr>
          <w:rFonts w:hint="cs"/>
          <w:b/>
          <w:bCs/>
          <w:rtl/>
        </w:rPr>
        <w:t>في حمايه التراث .</w:t>
      </w:r>
    </w:p>
    <w:p w14:paraId="442D28DC" w14:textId="77777777" w:rsidR="00F6470F" w:rsidRDefault="00F6470F" w:rsidP="00F6470F">
      <w:pPr>
        <w:pStyle w:val="a"/>
        <w:numPr>
          <w:ilvl w:val="0"/>
          <w:numId w:val="0"/>
        </w:numPr>
        <w:bidi/>
        <w:ind w:left="432"/>
        <w:rPr>
          <w:b/>
          <w:bCs/>
          <w:rtl/>
        </w:rPr>
      </w:pPr>
    </w:p>
    <w:p w14:paraId="7ECE5421" w14:textId="4FF54E9B" w:rsidR="00F6470F" w:rsidRDefault="00F6470F" w:rsidP="00F6470F">
      <w:pPr>
        <w:pStyle w:val="a"/>
        <w:numPr>
          <w:ilvl w:val="0"/>
          <w:numId w:val="0"/>
        </w:numPr>
        <w:bidi/>
        <w:ind w:left="432"/>
        <w:rPr>
          <w:rtl/>
        </w:rPr>
      </w:pPr>
      <w:r>
        <w:rPr>
          <w:rFonts w:hint="cs"/>
          <w:b/>
          <w:bCs/>
          <w:rtl/>
        </w:rPr>
        <w:t xml:space="preserve">فحمايه المتاحف من أهم المواضيع التي يجب أن نهتم بها جميعا. ليست الدوله فقط ، فيجيب علينا الحفاظ علي تراث بلدنا و علي القطع الاثريه </w:t>
      </w:r>
      <w:r w:rsidR="00E842D9">
        <w:rPr>
          <w:rFonts w:hint="cs"/>
          <w:b/>
          <w:bCs/>
          <w:rtl/>
        </w:rPr>
        <w:t>و التاريخية بطريقه صحيحه .</w:t>
      </w:r>
    </w:p>
    <w:p w14:paraId="40F4A79B" w14:textId="77777777" w:rsidR="00FF0115" w:rsidRDefault="00FF0115" w:rsidP="00FF0115">
      <w:pPr>
        <w:pStyle w:val="a"/>
        <w:numPr>
          <w:ilvl w:val="0"/>
          <w:numId w:val="0"/>
        </w:numPr>
        <w:bidi/>
        <w:ind w:left="432"/>
        <w:rPr>
          <w:rtl/>
        </w:rPr>
      </w:pPr>
    </w:p>
    <w:p w14:paraId="0CA89E03" w14:textId="77777777" w:rsidR="00FF0115" w:rsidRDefault="00FF0115" w:rsidP="00FF0115">
      <w:pPr>
        <w:pStyle w:val="a"/>
        <w:numPr>
          <w:ilvl w:val="0"/>
          <w:numId w:val="0"/>
        </w:numPr>
        <w:bidi/>
        <w:ind w:left="432"/>
        <w:rPr>
          <w:rtl/>
        </w:rPr>
      </w:pPr>
    </w:p>
    <w:p w14:paraId="2FFF3AB7" w14:textId="2B564CCD" w:rsidR="00FF0115" w:rsidRDefault="00232819" w:rsidP="00FF0115">
      <w:pPr>
        <w:pStyle w:val="a"/>
        <w:numPr>
          <w:ilvl w:val="0"/>
          <w:numId w:val="0"/>
        </w:numPr>
        <w:bidi/>
        <w:ind w:left="432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2E2901" wp14:editId="402C90C3">
            <wp:simplePos x="0" y="0"/>
            <wp:positionH relativeFrom="column">
              <wp:posOffset>143301</wp:posOffset>
            </wp:positionH>
            <wp:positionV relativeFrom="paragraph">
              <wp:posOffset>110661</wp:posOffset>
            </wp:positionV>
            <wp:extent cx="3045460" cy="3514023"/>
            <wp:effectExtent l="0" t="0" r="2540" b="0"/>
            <wp:wrapTopAndBottom/>
            <wp:docPr id="213853183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31832" name="صورة 21385318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3514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EFC18" w14:textId="2082420C" w:rsidR="00911E26" w:rsidRPr="00232819" w:rsidRDefault="00232819" w:rsidP="00911E26">
      <w:pPr>
        <w:pStyle w:val="a"/>
        <w:numPr>
          <w:ilvl w:val="0"/>
          <w:numId w:val="0"/>
        </w:numPr>
        <w:bidi/>
        <w:ind w:left="432"/>
        <w:rPr>
          <w:b/>
          <w:bCs/>
        </w:rPr>
      </w:pPr>
      <w:r>
        <w:rPr>
          <w:rFonts w:hint="cs"/>
          <w:rtl/>
        </w:rPr>
        <w:t xml:space="preserve">                                                           </w:t>
      </w:r>
      <w:r>
        <w:rPr>
          <w:rFonts w:hint="cs"/>
          <w:b/>
          <w:bCs/>
          <w:rtl/>
        </w:rPr>
        <w:t xml:space="preserve">حبيبه مبروك  محمد </w:t>
      </w:r>
    </w:p>
    <w:sectPr w:rsidR="00911E26" w:rsidRPr="00232819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4FF14" w14:textId="77777777" w:rsidR="00D125A6" w:rsidRDefault="00D125A6">
      <w:r>
        <w:separator/>
      </w:r>
    </w:p>
    <w:p w14:paraId="36AA688D" w14:textId="77777777" w:rsidR="00D125A6" w:rsidRDefault="00D125A6"/>
  </w:endnote>
  <w:endnote w:type="continuationSeparator" w:id="0">
    <w:p w14:paraId="50AAF79C" w14:textId="77777777" w:rsidR="00D125A6" w:rsidRDefault="00D125A6">
      <w:r>
        <w:continuationSeparator/>
      </w:r>
    </w:p>
    <w:p w14:paraId="49E9FB35" w14:textId="77777777" w:rsidR="00D125A6" w:rsidRDefault="00D12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C776C" w14:textId="77777777" w:rsidR="00875FC8" w:rsidRDefault="004976D5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AB419" w14:textId="77777777" w:rsidR="00D125A6" w:rsidRDefault="00D125A6">
      <w:r>
        <w:separator/>
      </w:r>
    </w:p>
    <w:p w14:paraId="475C12E0" w14:textId="77777777" w:rsidR="00D125A6" w:rsidRDefault="00D125A6"/>
  </w:footnote>
  <w:footnote w:type="continuationSeparator" w:id="0">
    <w:p w14:paraId="4D739022" w14:textId="77777777" w:rsidR="00D125A6" w:rsidRDefault="00D125A6">
      <w:r>
        <w:continuationSeparator/>
      </w:r>
    </w:p>
    <w:p w14:paraId="656D579E" w14:textId="77777777" w:rsidR="00D125A6" w:rsidRDefault="00D125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EBAD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34456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539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232104">
    <w:abstractNumId w:val="1"/>
  </w:num>
  <w:num w:numId="2" w16cid:durableId="2099279181">
    <w:abstractNumId w:val="0"/>
  </w:num>
  <w:num w:numId="3" w16cid:durableId="149831350">
    <w:abstractNumId w:val="3"/>
  </w:num>
  <w:num w:numId="4" w16cid:durableId="104084811">
    <w:abstractNumId w:val="5"/>
  </w:num>
  <w:num w:numId="5" w16cid:durableId="1645545420">
    <w:abstractNumId w:val="2"/>
  </w:num>
  <w:num w:numId="6" w16cid:durableId="737825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A6"/>
    <w:rsid w:val="00005F32"/>
    <w:rsid w:val="00040C9C"/>
    <w:rsid w:val="0006586B"/>
    <w:rsid w:val="000B6556"/>
    <w:rsid w:val="00133E69"/>
    <w:rsid w:val="00151510"/>
    <w:rsid w:val="00184F4C"/>
    <w:rsid w:val="00232819"/>
    <w:rsid w:val="00247AC8"/>
    <w:rsid w:val="002A6832"/>
    <w:rsid w:val="002A68C6"/>
    <w:rsid w:val="003B262C"/>
    <w:rsid w:val="003F192B"/>
    <w:rsid w:val="003F5ED0"/>
    <w:rsid w:val="00432EA1"/>
    <w:rsid w:val="0045202C"/>
    <w:rsid w:val="00455AB8"/>
    <w:rsid w:val="00476B71"/>
    <w:rsid w:val="004953EB"/>
    <w:rsid w:val="004976D5"/>
    <w:rsid w:val="004D1851"/>
    <w:rsid w:val="00503860"/>
    <w:rsid w:val="005425A3"/>
    <w:rsid w:val="00591EED"/>
    <w:rsid w:val="0065402F"/>
    <w:rsid w:val="00680F5D"/>
    <w:rsid w:val="007163EA"/>
    <w:rsid w:val="00735B11"/>
    <w:rsid w:val="0077366A"/>
    <w:rsid w:val="007D6E93"/>
    <w:rsid w:val="007E22A2"/>
    <w:rsid w:val="00875FC8"/>
    <w:rsid w:val="008C0C0B"/>
    <w:rsid w:val="00911E26"/>
    <w:rsid w:val="00920048"/>
    <w:rsid w:val="009C217F"/>
    <w:rsid w:val="009C7295"/>
    <w:rsid w:val="00A04B3A"/>
    <w:rsid w:val="00A1694C"/>
    <w:rsid w:val="00A875EE"/>
    <w:rsid w:val="00AD464A"/>
    <w:rsid w:val="00B4533E"/>
    <w:rsid w:val="00BB67E3"/>
    <w:rsid w:val="00C460A9"/>
    <w:rsid w:val="00C66AFF"/>
    <w:rsid w:val="00C71778"/>
    <w:rsid w:val="00C978F8"/>
    <w:rsid w:val="00CA466D"/>
    <w:rsid w:val="00CD34BC"/>
    <w:rsid w:val="00CF4D1E"/>
    <w:rsid w:val="00D05014"/>
    <w:rsid w:val="00D06CF6"/>
    <w:rsid w:val="00D125A6"/>
    <w:rsid w:val="00D329CF"/>
    <w:rsid w:val="00D94F13"/>
    <w:rsid w:val="00E05229"/>
    <w:rsid w:val="00E53887"/>
    <w:rsid w:val="00E551EE"/>
    <w:rsid w:val="00E65648"/>
    <w:rsid w:val="00E842D9"/>
    <w:rsid w:val="00EA3B81"/>
    <w:rsid w:val="00F24946"/>
    <w:rsid w:val="00F5304F"/>
    <w:rsid w:val="00F6470F"/>
    <w:rsid w:val="00F65C31"/>
    <w:rsid w:val="00F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5E7DC6"/>
  <w15:chartTrackingRefBased/>
  <w15:docId w15:val="{509730AE-C42D-3842-9D92-70FA2C26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العنوان 1 Char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العنوان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Char2">
    <w:name w:val="عنوان فرعي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عنوان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عنوان 3 Char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Char">
    <w:name w:val="عنوان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عنوان 5 Char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عنوان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عنوان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عنوان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عنوان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اقتباس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اقتباس مكثف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4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Hyperlink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5">
    <w:name w:val="Normal (Web)"/>
    <w:basedOn w:val="a1"/>
    <w:uiPriority w:val="99"/>
    <w:unhideWhenUsed/>
    <w:rsid w:val="00E052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1935A2E-9A90-7442-847F-2A23696512C9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%7b11935A2E-9A90-7442-847F-2A23696512C9%7dtf50002051.dotx</Template>
  <TotalTime>0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habebaeldeghidy95@gmail.com</dc:creator>
  <cp:keywords/>
  <dc:description/>
  <cp:lastModifiedBy>habebaeldeghidy95@gmail.com</cp:lastModifiedBy>
  <cp:revision>2</cp:revision>
  <dcterms:created xsi:type="dcterms:W3CDTF">2025-04-08T02:11:00Z</dcterms:created>
  <dcterms:modified xsi:type="dcterms:W3CDTF">2025-04-08T02:11:00Z</dcterms:modified>
</cp:coreProperties>
</file>